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D7C" w:rsidRDefault="00D70D7C" w:rsidP="00D70D7C">
      <w:pPr>
        <w:spacing w:line="240" w:lineRule="auto"/>
        <w:jc w:val="center"/>
      </w:pPr>
      <w:r>
        <w:t>МИНОБРНАУКИ РОССИИ</w:t>
      </w:r>
    </w:p>
    <w:p w:rsidR="00D70D7C" w:rsidRDefault="00D70D7C" w:rsidP="00D70D7C">
      <w:pPr>
        <w:spacing w:line="240" w:lineRule="auto"/>
        <w:jc w:val="center"/>
      </w:pPr>
      <w:r>
        <w:t>ФЕДЕРАЛЬНОЕ ГОСУДАРСТВЕННОЕ БЮДЖЕТНОЕ</w:t>
      </w:r>
    </w:p>
    <w:p w:rsidR="00D70D7C" w:rsidRDefault="00D70D7C" w:rsidP="00D70D7C">
      <w:pPr>
        <w:spacing w:line="240" w:lineRule="auto"/>
        <w:jc w:val="center"/>
      </w:pPr>
      <w:r>
        <w:t>ОБРАЗОВАТЕЛЬНОЕ УЧРЕЖДЕНИЕ</w:t>
      </w:r>
    </w:p>
    <w:p w:rsidR="00D70D7C" w:rsidRDefault="00D70D7C" w:rsidP="00D70D7C">
      <w:pPr>
        <w:spacing w:line="240" w:lineRule="auto"/>
        <w:jc w:val="center"/>
      </w:pPr>
      <w:r>
        <w:t>ВЫСШЕГО ОБРАЗОВАНИЯ</w:t>
      </w:r>
    </w:p>
    <w:p w:rsidR="00D70D7C" w:rsidRDefault="00D70D7C" w:rsidP="00D70D7C">
      <w:pPr>
        <w:spacing w:line="240" w:lineRule="auto"/>
        <w:jc w:val="center"/>
      </w:pPr>
      <w:r>
        <w:t>«БАШКИРСКИЙ ГОСУДАРСТВЕННЫЙ ПЕДАГОГИЧЕСКИЙ</w:t>
      </w:r>
    </w:p>
    <w:p w:rsidR="00D70D7C" w:rsidRDefault="00D70D7C" w:rsidP="00D70D7C">
      <w:pPr>
        <w:spacing w:line="240" w:lineRule="auto"/>
        <w:jc w:val="center"/>
      </w:pPr>
      <w:r>
        <w:t>УНИВЕРСИТЕТ ИМ. М. АКМУЛЛЫ»</w:t>
      </w:r>
    </w:p>
    <w:p w:rsidR="00D70D7C" w:rsidRDefault="00D70D7C" w:rsidP="00D70D7C">
      <w:pPr>
        <w:spacing w:line="240" w:lineRule="auto"/>
        <w:jc w:val="center"/>
      </w:pPr>
    </w:p>
    <w:p w:rsidR="00D70D7C" w:rsidRDefault="00D70D7C" w:rsidP="00D70D7C">
      <w:pPr>
        <w:spacing w:line="240" w:lineRule="auto"/>
        <w:jc w:val="center"/>
      </w:pPr>
      <w:r>
        <w:t>ИНСТИТУТ ПРОФЕССИОНАЛЬНОГО ОБРАЗОВАНИЯ И ИНФОРМАЦИОННЫХ ТЕХНОЛОГИЙ</w:t>
      </w:r>
    </w:p>
    <w:p w:rsidR="00D70D7C" w:rsidRDefault="00D70D7C" w:rsidP="00D70D7C">
      <w:pPr>
        <w:spacing w:line="240" w:lineRule="auto"/>
        <w:jc w:val="center"/>
      </w:pPr>
    </w:p>
    <w:p w:rsidR="00D70D7C" w:rsidRDefault="00D70D7C" w:rsidP="00D70D7C">
      <w:pPr>
        <w:spacing w:line="240" w:lineRule="auto"/>
        <w:jc w:val="center"/>
      </w:pPr>
      <w:r>
        <w:t>Кафедра прикладной информатики</w:t>
      </w:r>
    </w:p>
    <w:p w:rsidR="00D70D7C" w:rsidRDefault="00D70D7C" w:rsidP="00D70D7C">
      <w:pPr>
        <w:spacing w:line="240" w:lineRule="auto"/>
        <w:jc w:val="center"/>
      </w:pPr>
    </w:p>
    <w:p w:rsidR="00D70D7C" w:rsidRDefault="00D70D7C" w:rsidP="00D70D7C">
      <w:pPr>
        <w:spacing w:line="240" w:lineRule="auto"/>
        <w:ind w:left="5390" w:firstLine="0"/>
      </w:pPr>
      <w:r>
        <w:t>Направление 09.03.03 –</w:t>
      </w:r>
    </w:p>
    <w:p w:rsidR="00D70D7C" w:rsidRDefault="00D70D7C" w:rsidP="00D70D7C">
      <w:pPr>
        <w:spacing w:line="240" w:lineRule="auto"/>
        <w:ind w:left="5390" w:firstLine="0"/>
      </w:pPr>
      <w:r>
        <w:t>Прикладная информатика,</w:t>
      </w:r>
    </w:p>
    <w:p w:rsidR="00D70D7C" w:rsidRDefault="00D70D7C" w:rsidP="00D70D7C">
      <w:pPr>
        <w:spacing w:line="240" w:lineRule="auto"/>
        <w:ind w:left="5390" w:firstLine="0"/>
      </w:pPr>
      <w:r>
        <w:t>профиль «Прикладная информатика в менеджменте»</w:t>
      </w:r>
    </w:p>
    <w:p w:rsidR="00CE2D55" w:rsidRDefault="00CE2D55" w:rsidP="00D70D7C">
      <w:pPr>
        <w:spacing w:line="240" w:lineRule="auto"/>
        <w:ind w:left="5390" w:firstLine="0"/>
      </w:pPr>
      <w:r>
        <w:t>или</w:t>
      </w:r>
    </w:p>
    <w:p w:rsidR="00CE2D55" w:rsidRDefault="00CE2D55" w:rsidP="00CE2D55">
      <w:pPr>
        <w:spacing w:line="240" w:lineRule="auto"/>
        <w:ind w:left="5390" w:firstLine="0"/>
      </w:pPr>
      <w:r>
        <w:t>профиль «Прикладная информатика в психологии»</w:t>
      </w:r>
    </w:p>
    <w:p w:rsidR="00D70D7C" w:rsidRPr="00CE2D55" w:rsidRDefault="00D70D7C" w:rsidP="00D70D7C">
      <w:pPr>
        <w:spacing w:line="240" w:lineRule="auto"/>
        <w:ind w:left="5390" w:firstLine="0"/>
      </w:pPr>
      <w:r>
        <w:t xml:space="preserve">Курс </w:t>
      </w:r>
      <w:r w:rsidR="00CE2D55">
        <w:t>___</w:t>
      </w:r>
    </w:p>
    <w:p w:rsidR="00D70D7C" w:rsidRDefault="00D70D7C" w:rsidP="00D70D7C">
      <w:pPr>
        <w:spacing w:line="240" w:lineRule="auto"/>
        <w:jc w:val="center"/>
      </w:pPr>
    </w:p>
    <w:p w:rsidR="00D70D7C" w:rsidRDefault="00D70D7C" w:rsidP="00D70D7C">
      <w:pPr>
        <w:spacing w:line="240" w:lineRule="auto"/>
        <w:jc w:val="center"/>
      </w:pPr>
    </w:p>
    <w:p w:rsidR="00D70D7C" w:rsidRPr="00D70D7C" w:rsidRDefault="00D70D7C" w:rsidP="00D70D7C">
      <w:pPr>
        <w:spacing w:line="240" w:lineRule="auto"/>
        <w:jc w:val="center"/>
      </w:pPr>
      <w:r w:rsidRPr="00D70D7C">
        <w:t>ФАМИЛИЯ, ИМЯ, ОТЧЕСТВО</w:t>
      </w:r>
    </w:p>
    <w:p w:rsidR="00D70D7C" w:rsidRPr="00D70D7C" w:rsidRDefault="00D70D7C" w:rsidP="00D70D7C">
      <w:pPr>
        <w:spacing w:line="240" w:lineRule="auto"/>
        <w:jc w:val="center"/>
      </w:pPr>
      <w:r w:rsidRPr="00D70D7C">
        <w:t xml:space="preserve"> «РАЗРАБОТКА </w:t>
      </w:r>
      <w:r w:rsidRPr="00D70D7C">
        <w:rPr>
          <w:lang w:val="en-US"/>
        </w:rPr>
        <w:t>WEB</w:t>
      </w:r>
      <w:r w:rsidRPr="00D70D7C">
        <w:t>-САЙТА</w:t>
      </w:r>
      <w:r w:rsidRPr="00B14B1A">
        <w:t xml:space="preserve"> (ПРИЛОЖЕНИЯ) …</w:t>
      </w:r>
      <w:proofErr w:type="gramStart"/>
      <w:r w:rsidRPr="00D70D7C">
        <w:t>…….</w:t>
      </w:r>
      <w:proofErr w:type="gramEnd"/>
      <w:r w:rsidRPr="00D70D7C">
        <w:t>.»</w:t>
      </w:r>
    </w:p>
    <w:p w:rsidR="00D70D7C" w:rsidRDefault="00D70D7C" w:rsidP="00D70D7C">
      <w:pPr>
        <w:spacing w:line="240" w:lineRule="auto"/>
        <w:jc w:val="center"/>
      </w:pPr>
    </w:p>
    <w:p w:rsidR="00D70D7C" w:rsidRDefault="00D70D7C" w:rsidP="00D70D7C">
      <w:pPr>
        <w:spacing w:line="240" w:lineRule="auto"/>
        <w:jc w:val="center"/>
      </w:pPr>
      <w:r>
        <w:t>КУРСОВАЯ РАБОТА</w:t>
      </w:r>
    </w:p>
    <w:p w:rsidR="00D70D7C" w:rsidRDefault="00D70D7C" w:rsidP="00D70D7C">
      <w:pPr>
        <w:spacing w:line="240" w:lineRule="auto"/>
        <w:jc w:val="center"/>
      </w:pPr>
    </w:p>
    <w:p w:rsidR="00D70D7C" w:rsidRDefault="00D70D7C" w:rsidP="00D70D7C">
      <w:pPr>
        <w:spacing w:line="240" w:lineRule="auto"/>
        <w:jc w:val="center"/>
      </w:pPr>
    </w:p>
    <w:p w:rsidR="00D70D7C" w:rsidRDefault="00D70D7C" w:rsidP="00D70D7C">
      <w:pPr>
        <w:spacing w:line="240" w:lineRule="auto"/>
        <w:ind w:left="4955"/>
      </w:pPr>
      <w:r>
        <w:t>Научный руководитель:</w:t>
      </w:r>
    </w:p>
    <w:p w:rsidR="007A30CA" w:rsidRDefault="007A30CA" w:rsidP="007A30CA">
      <w:pPr>
        <w:spacing w:line="240" w:lineRule="auto"/>
        <w:ind w:left="4955" w:firstLine="1"/>
        <w:jc w:val="center"/>
      </w:pPr>
      <w:r>
        <w:t xml:space="preserve">к.б.н., доцент </w:t>
      </w:r>
      <w:proofErr w:type="gramStart"/>
      <w:r>
        <w:t xml:space="preserve">Богданов  </w:t>
      </w:r>
      <w:r>
        <w:t>М.Р.</w:t>
      </w:r>
      <w:proofErr w:type="gramEnd"/>
      <w:r>
        <w:t xml:space="preserve"> </w:t>
      </w:r>
    </w:p>
    <w:p w:rsidR="007A30CA" w:rsidRDefault="007A30CA" w:rsidP="007A30CA">
      <w:pPr>
        <w:spacing w:line="240" w:lineRule="auto"/>
        <w:ind w:left="4955" w:firstLine="1"/>
        <w:jc w:val="center"/>
      </w:pPr>
      <w:r>
        <w:t>или</w:t>
      </w:r>
    </w:p>
    <w:p w:rsidR="00D70D7C" w:rsidRDefault="007A30CA" w:rsidP="007A30CA">
      <w:pPr>
        <w:spacing w:line="240" w:lineRule="auto"/>
        <w:ind w:left="4246"/>
        <w:jc w:val="center"/>
      </w:pPr>
      <w:proofErr w:type="spellStart"/>
      <w:r>
        <w:t>к.п.н</w:t>
      </w:r>
      <w:proofErr w:type="spellEnd"/>
      <w:r>
        <w:t xml:space="preserve">., доцент Горбунов </w:t>
      </w:r>
      <w:r>
        <w:t>В.М.</w:t>
      </w:r>
    </w:p>
    <w:p w:rsidR="00D70D7C" w:rsidRPr="007A30CA" w:rsidRDefault="007A30CA" w:rsidP="007A30CA">
      <w:pPr>
        <w:spacing w:line="240" w:lineRule="auto"/>
        <w:jc w:val="right"/>
        <w:rPr>
          <w:sz w:val="24"/>
          <w:szCs w:val="24"/>
        </w:rPr>
      </w:pPr>
      <w:r w:rsidRPr="007A30CA">
        <w:rPr>
          <w:sz w:val="24"/>
          <w:szCs w:val="24"/>
        </w:rPr>
        <w:t>(</w:t>
      </w:r>
      <w:r>
        <w:rPr>
          <w:sz w:val="24"/>
          <w:szCs w:val="24"/>
        </w:rPr>
        <w:t xml:space="preserve">или другой, </w:t>
      </w:r>
      <w:r w:rsidRPr="007A30CA">
        <w:rPr>
          <w:sz w:val="24"/>
          <w:szCs w:val="24"/>
        </w:rPr>
        <w:t>будет уточнено после обсуждения на кафедре)</w:t>
      </w:r>
    </w:p>
    <w:p w:rsidR="00D70D7C" w:rsidRDefault="00D70D7C" w:rsidP="00D70D7C">
      <w:pPr>
        <w:spacing w:line="240" w:lineRule="auto"/>
        <w:jc w:val="center"/>
      </w:pPr>
    </w:p>
    <w:p w:rsidR="00D70D7C" w:rsidRDefault="00D70D7C" w:rsidP="00D70D7C">
      <w:pPr>
        <w:spacing w:line="240" w:lineRule="auto"/>
      </w:pPr>
      <w:r>
        <w:t>№ регистрации по журналу</w:t>
      </w:r>
    </w:p>
    <w:p w:rsidR="00D70D7C" w:rsidRDefault="00D70D7C" w:rsidP="00D70D7C">
      <w:pPr>
        <w:spacing w:line="240" w:lineRule="auto"/>
      </w:pPr>
      <w:r>
        <w:t>учета курсовых работ ____________________________</w:t>
      </w:r>
    </w:p>
    <w:p w:rsidR="00D70D7C" w:rsidRDefault="00D70D7C" w:rsidP="00D70D7C">
      <w:pPr>
        <w:spacing w:line="240" w:lineRule="auto"/>
      </w:pPr>
      <w:r>
        <w:t>Дата защиты ____________________________________</w:t>
      </w:r>
    </w:p>
    <w:p w:rsidR="00D70D7C" w:rsidRDefault="00D70D7C" w:rsidP="00D70D7C">
      <w:pPr>
        <w:spacing w:line="240" w:lineRule="auto"/>
      </w:pPr>
      <w:r>
        <w:t>Оценка_________________________________________</w:t>
      </w:r>
    </w:p>
    <w:p w:rsidR="00D70D7C" w:rsidRDefault="00D70D7C" w:rsidP="00D70D7C">
      <w:pPr>
        <w:spacing w:line="240" w:lineRule="auto"/>
      </w:pPr>
      <w:r>
        <w:t>подпись руководителя</w:t>
      </w:r>
    </w:p>
    <w:p w:rsidR="00D70D7C" w:rsidRDefault="00D70D7C" w:rsidP="00D70D7C">
      <w:pPr>
        <w:spacing w:line="240" w:lineRule="auto"/>
        <w:jc w:val="center"/>
      </w:pPr>
    </w:p>
    <w:p w:rsidR="00D70D7C" w:rsidRDefault="00D70D7C" w:rsidP="00D70D7C">
      <w:pPr>
        <w:spacing w:line="240" w:lineRule="auto"/>
        <w:jc w:val="center"/>
      </w:pPr>
    </w:p>
    <w:p w:rsidR="00D70D7C" w:rsidRDefault="00D70D7C" w:rsidP="00D70D7C">
      <w:pPr>
        <w:spacing w:line="240" w:lineRule="auto"/>
        <w:jc w:val="center"/>
      </w:pPr>
    </w:p>
    <w:p w:rsidR="00D70D7C" w:rsidRDefault="00D70D7C" w:rsidP="00D70D7C">
      <w:pPr>
        <w:spacing w:line="240" w:lineRule="auto"/>
        <w:jc w:val="center"/>
      </w:pPr>
    </w:p>
    <w:p w:rsidR="00D70D7C" w:rsidRDefault="00D70D7C" w:rsidP="00D70D7C">
      <w:pPr>
        <w:spacing w:line="240" w:lineRule="auto"/>
        <w:jc w:val="center"/>
      </w:pPr>
      <w:r>
        <w:t>Уфа 2018</w:t>
      </w:r>
    </w:p>
    <w:p w:rsidR="008442AE" w:rsidRDefault="00D70D7C" w:rsidP="00D70D7C">
      <w:pPr>
        <w:spacing w:line="240" w:lineRule="auto"/>
        <w:ind w:firstLine="0"/>
        <w:jc w:val="center"/>
        <w:rPr>
          <w:rFonts w:cs="Times New Roman"/>
          <w:b/>
          <w:szCs w:val="28"/>
        </w:rPr>
      </w:pPr>
      <w:r>
        <w:br w:type="page"/>
      </w:r>
    </w:p>
    <w:p w:rsidR="008442AE" w:rsidRDefault="008442AE" w:rsidP="00D70D7C">
      <w:pPr>
        <w:pStyle w:val="1"/>
        <w:spacing w:line="240" w:lineRule="auto"/>
      </w:pPr>
      <w:bookmarkStart w:id="0" w:name="_Toc401914711"/>
      <w:r w:rsidRPr="008442AE">
        <w:lastRenderedPageBreak/>
        <w:t>ВВЕДЕНИЕ</w:t>
      </w:r>
      <w:bookmarkEnd w:id="0"/>
    </w:p>
    <w:p w:rsidR="00D70D7C" w:rsidRDefault="00D70D7C" w:rsidP="00D70D7C">
      <w:pPr>
        <w:spacing w:line="240" w:lineRule="auto"/>
        <w:jc w:val="left"/>
      </w:pPr>
    </w:p>
    <w:p w:rsidR="00D70D7C" w:rsidRDefault="00D70D7C" w:rsidP="00D70D7C">
      <w:pPr>
        <w:spacing w:line="240" w:lineRule="auto"/>
        <w:jc w:val="left"/>
      </w:pPr>
    </w:p>
    <w:p w:rsidR="00D70D7C" w:rsidRDefault="00D70D7C" w:rsidP="00D70D7C">
      <w:pPr>
        <w:spacing w:line="240" w:lineRule="auto"/>
        <w:jc w:val="left"/>
      </w:pPr>
      <w:r>
        <w:t>Предметная область</w:t>
      </w:r>
      <w:proofErr w:type="gramStart"/>
      <w:r>
        <w:t xml:space="preserve"> ..</w:t>
      </w:r>
      <w:proofErr w:type="gramEnd"/>
    </w:p>
    <w:p w:rsidR="00D70D7C" w:rsidRDefault="00D70D7C" w:rsidP="00D70D7C">
      <w:pPr>
        <w:spacing w:line="240" w:lineRule="auto"/>
        <w:jc w:val="left"/>
      </w:pPr>
      <w:r>
        <w:t>Проблемы и противоречия в предметной области</w:t>
      </w:r>
      <w:proofErr w:type="gramStart"/>
      <w:r>
        <w:t xml:space="preserve"> ..</w:t>
      </w:r>
      <w:proofErr w:type="gramEnd"/>
    </w:p>
    <w:p w:rsidR="00D70D7C" w:rsidRDefault="00D70D7C" w:rsidP="00D70D7C">
      <w:pPr>
        <w:rPr>
          <w:szCs w:val="28"/>
        </w:rPr>
      </w:pPr>
      <w:r>
        <w:rPr>
          <w:szCs w:val="28"/>
        </w:rPr>
        <w:t>Существующие решения …</w:t>
      </w:r>
    </w:p>
    <w:p w:rsidR="00D70D7C" w:rsidRDefault="00D70D7C" w:rsidP="00D70D7C">
      <w:pPr>
        <w:rPr>
          <w:szCs w:val="28"/>
        </w:rPr>
      </w:pPr>
      <w:r>
        <w:rPr>
          <w:szCs w:val="28"/>
        </w:rPr>
        <w:t xml:space="preserve">Примеры или классификации, рейтинги аналогичных </w:t>
      </w:r>
      <w:r w:rsidR="007A30CA">
        <w:rPr>
          <w:szCs w:val="28"/>
        </w:rPr>
        <w:t>программ</w:t>
      </w:r>
      <w:r>
        <w:rPr>
          <w:szCs w:val="28"/>
        </w:rPr>
        <w:t>…</w:t>
      </w:r>
    </w:p>
    <w:p w:rsidR="00D70D7C" w:rsidRDefault="00D70D7C" w:rsidP="00D70D7C">
      <w:pPr>
        <w:rPr>
          <w:szCs w:val="28"/>
        </w:rPr>
      </w:pPr>
      <w:r w:rsidRPr="00E7545F">
        <w:rPr>
          <w:szCs w:val="28"/>
        </w:rPr>
        <w:t xml:space="preserve">Целью данной курсовой работы является разработка </w:t>
      </w:r>
      <w:r w:rsidR="007A30CA">
        <w:rPr>
          <w:szCs w:val="28"/>
        </w:rPr>
        <w:t>программы</w:t>
      </w:r>
      <w:proofErr w:type="gramStart"/>
      <w:r>
        <w:rPr>
          <w:szCs w:val="28"/>
        </w:rPr>
        <w:t xml:space="preserve"> ….</w:t>
      </w:r>
      <w:proofErr w:type="gramEnd"/>
      <w:r>
        <w:rPr>
          <w:szCs w:val="28"/>
        </w:rPr>
        <w:t>.</w:t>
      </w:r>
    </w:p>
    <w:p w:rsidR="00D70D7C" w:rsidRDefault="00D70D7C" w:rsidP="00D70D7C">
      <w:pPr>
        <w:rPr>
          <w:szCs w:val="28"/>
        </w:rPr>
      </w:pPr>
      <w:r>
        <w:rPr>
          <w:szCs w:val="28"/>
        </w:rPr>
        <w:t>Задачи</w:t>
      </w:r>
      <w:r w:rsidRPr="00E7545F">
        <w:rPr>
          <w:szCs w:val="28"/>
        </w:rPr>
        <w:t xml:space="preserve"> данной курсовой работы:</w:t>
      </w:r>
    </w:p>
    <w:p w:rsidR="00D70D7C" w:rsidRDefault="00D70D7C" w:rsidP="00D70D7C">
      <w:pPr>
        <w:rPr>
          <w:szCs w:val="28"/>
        </w:rPr>
      </w:pPr>
      <w:r>
        <w:rPr>
          <w:szCs w:val="28"/>
        </w:rPr>
        <w:t>1. Изучить и освоить ….</w:t>
      </w:r>
    </w:p>
    <w:p w:rsidR="00D70D7C" w:rsidRDefault="00D70D7C" w:rsidP="00D70D7C">
      <w:pPr>
        <w:rPr>
          <w:szCs w:val="28"/>
        </w:rPr>
      </w:pPr>
      <w:r>
        <w:rPr>
          <w:szCs w:val="28"/>
        </w:rPr>
        <w:t xml:space="preserve">2. </w:t>
      </w:r>
      <w:r w:rsidR="00CE2D55">
        <w:rPr>
          <w:szCs w:val="28"/>
        </w:rPr>
        <w:t xml:space="preserve">Разработать функциональность, структуру и дизайн </w:t>
      </w:r>
      <w:r w:rsidR="007A30CA">
        <w:rPr>
          <w:szCs w:val="28"/>
        </w:rPr>
        <w:t>программы</w:t>
      </w:r>
      <w:r w:rsidR="00CE2D55">
        <w:rPr>
          <w:szCs w:val="28"/>
        </w:rPr>
        <w:t xml:space="preserve"> …</w:t>
      </w:r>
    </w:p>
    <w:p w:rsidR="00CE2D55" w:rsidRDefault="00D70D7C" w:rsidP="00D70D7C">
      <w:pPr>
        <w:rPr>
          <w:szCs w:val="28"/>
        </w:rPr>
      </w:pPr>
      <w:r>
        <w:rPr>
          <w:szCs w:val="28"/>
        </w:rPr>
        <w:t>3</w:t>
      </w:r>
      <w:r w:rsidR="00CE2D55">
        <w:rPr>
          <w:szCs w:val="28"/>
        </w:rPr>
        <w:t xml:space="preserve">. Выполнить тестирование продукта в разных </w:t>
      </w:r>
      <w:r w:rsidR="007A30CA">
        <w:rPr>
          <w:szCs w:val="28"/>
        </w:rPr>
        <w:t xml:space="preserve">операционных системах или </w:t>
      </w:r>
      <w:proofErr w:type="gramStart"/>
      <w:r w:rsidR="00CE2D55">
        <w:rPr>
          <w:szCs w:val="28"/>
        </w:rPr>
        <w:t>браузерах</w:t>
      </w:r>
      <w:proofErr w:type="gramEnd"/>
      <w:r w:rsidR="00CE2D55">
        <w:rPr>
          <w:szCs w:val="28"/>
        </w:rPr>
        <w:t xml:space="preserve"> и</w:t>
      </w:r>
      <w:r w:rsidR="007A30CA">
        <w:rPr>
          <w:szCs w:val="28"/>
        </w:rPr>
        <w:t>ли</w:t>
      </w:r>
      <w:r w:rsidR="00CE2D55">
        <w:rPr>
          <w:szCs w:val="28"/>
        </w:rPr>
        <w:t xml:space="preserve"> устройствах</w:t>
      </w:r>
    </w:p>
    <w:p w:rsidR="00D70D7C" w:rsidRPr="00E7545F" w:rsidRDefault="00CE2D55" w:rsidP="00D70D7C">
      <w:pPr>
        <w:rPr>
          <w:szCs w:val="28"/>
        </w:rPr>
      </w:pPr>
      <w:r>
        <w:rPr>
          <w:szCs w:val="28"/>
        </w:rPr>
        <w:t xml:space="preserve">4.  Провести анкетирование по оценке </w:t>
      </w:r>
      <w:r w:rsidR="007A30CA">
        <w:rPr>
          <w:szCs w:val="28"/>
        </w:rPr>
        <w:t>прикладной программы</w:t>
      </w:r>
      <w:proofErr w:type="gramStart"/>
      <w:r>
        <w:rPr>
          <w:szCs w:val="28"/>
        </w:rPr>
        <w:t xml:space="preserve"> ….</w:t>
      </w:r>
      <w:proofErr w:type="gramEnd"/>
      <w:r>
        <w:rPr>
          <w:szCs w:val="28"/>
        </w:rPr>
        <w:t xml:space="preserve">. </w:t>
      </w:r>
    </w:p>
    <w:p w:rsidR="0062333B" w:rsidRDefault="0062333B" w:rsidP="00D70D7C">
      <w:pPr>
        <w:spacing w:line="240" w:lineRule="auto"/>
        <w:jc w:val="left"/>
      </w:pPr>
      <w:r>
        <w:br w:type="page"/>
      </w:r>
    </w:p>
    <w:p w:rsidR="008442AE" w:rsidRDefault="0062333B" w:rsidP="00D70D7C">
      <w:pPr>
        <w:pStyle w:val="1"/>
        <w:spacing w:line="240" w:lineRule="auto"/>
      </w:pPr>
      <w:bookmarkStart w:id="1" w:name="_Toc401914712"/>
      <w:r>
        <w:lastRenderedPageBreak/>
        <w:t>Глава 1. Название главы</w:t>
      </w:r>
      <w:bookmarkEnd w:id="1"/>
    </w:p>
    <w:p w:rsidR="0062333B" w:rsidRDefault="0062333B" w:rsidP="00D70D7C">
      <w:pPr>
        <w:pStyle w:val="2"/>
        <w:spacing w:line="240" w:lineRule="auto"/>
      </w:pPr>
      <w:bookmarkStart w:id="2" w:name="_Toc401914713"/>
      <w:r>
        <w:t>1.1. Название пункта</w:t>
      </w:r>
      <w:bookmarkEnd w:id="2"/>
    </w:p>
    <w:p w:rsidR="0062333B" w:rsidRDefault="0062333B" w:rsidP="00D70D7C">
      <w:pPr>
        <w:pStyle w:val="3"/>
        <w:spacing w:line="240" w:lineRule="auto"/>
      </w:pPr>
      <w:bookmarkStart w:id="3" w:name="_Toc401914714"/>
      <w:r>
        <w:t>1.1.1. Название подпункта</w:t>
      </w:r>
      <w:bookmarkEnd w:id="3"/>
    </w:p>
    <w:p w:rsidR="0062333B" w:rsidRDefault="00D91B0D" w:rsidP="00D70D7C">
      <w:pPr>
        <w:spacing w:line="240" w:lineRule="auto"/>
      </w:pPr>
      <w:r>
        <w:t>Т</w:t>
      </w:r>
      <w:r w:rsidR="0062333B">
        <w:t>екст подпункта 1.1.1.</w:t>
      </w:r>
    </w:p>
    <w:p w:rsidR="0062333B" w:rsidRDefault="0062333B" w:rsidP="00D70D7C">
      <w:pPr>
        <w:pStyle w:val="3"/>
        <w:spacing w:line="240" w:lineRule="auto"/>
      </w:pPr>
      <w:bookmarkStart w:id="4" w:name="_Toc401914715"/>
      <w:r>
        <w:t>1.1.2 Название следующего подпункта</w:t>
      </w:r>
      <w:bookmarkEnd w:id="4"/>
    </w:p>
    <w:p w:rsidR="0062333B" w:rsidRDefault="00D91B0D" w:rsidP="00D70D7C">
      <w:pPr>
        <w:spacing w:line="240" w:lineRule="auto"/>
      </w:pPr>
      <w:r>
        <w:t>Т</w:t>
      </w:r>
      <w:r w:rsidR="0062333B" w:rsidRPr="0062333B">
        <w:t>екст подпункта 1.1.</w:t>
      </w:r>
      <w:r w:rsidR="0062333B">
        <w:t>2</w:t>
      </w:r>
      <w:r w:rsidR="0062333B" w:rsidRPr="0062333B">
        <w:t>.</w:t>
      </w:r>
    </w:p>
    <w:p w:rsidR="0062333B" w:rsidRDefault="0062333B" w:rsidP="00D70D7C">
      <w:pPr>
        <w:pStyle w:val="2"/>
        <w:spacing w:line="240" w:lineRule="auto"/>
      </w:pPr>
      <w:bookmarkStart w:id="5" w:name="_Toc401914716"/>
      <w:r>
        <w:t>1.2 Название следующего пункта</w:t>
      </w:r>
      <w:bookmarkEnd w:id="5"/>
    </w:p>
    <w:p w:rsidR="0062333B" w:rsidRDefault="0062333B" w:rsidP="00D70D7C">
      <w:pPr>
        <w:spacing w:line="240" w:lineRule="auto"/>
      </w:pPr>
      <w:r>
        <w:t>Текст пункта 1.2</w:t>
      </w:r>
    </w:p>
    <w:p w:rsidR="007A30CA" w:rsidRDefault="007A30CA" w:rsidP="00D70D7C">
      <w:pPr>
        <w:spacing w:line="240" w:lineRule="auto"/>
        <w:ind w:firstLine="0"/>
        <w:jc w:val="left"/>
      </w:pPr>
    </w:p>
    <w:p w:rsidR="0062333B" w:rsidRPr="007A30CA" w:rsidRDefault="007A30CA" w:rsidP="00D70D7C">
      <w:pPr>
        <w:spacing w:line="240" w:lineRule="auto"/>
        <w:ind w:firstLine="0"/>
        <w:jc w:val="left"/>
      </w:pPr>
      <w:r>
        <w:t xml:space="preserve">В тексте используем перекрестные ссылки </w:t>
      </w:r>
      <w:r w:rsidRPr="007A30CA">
        <w:t xml:space="preserve">[12, 17] </w:t>
      </w:r>
      <w:r>
        <w:t xml:space="preserve">на используемые источники в виде нумерованного списка </w:t>
      </w:r>
      <w:proofErr w:type="gramStart"/>
      <w:r>
        <w:t>и</w:t>
      </w:r>
      <w:r w:rsidR="00EC70E3">
        <w:t xml:space="preserve"> </w:t>
      </w:r>
      <w:r>
        <w:t xml:space="preserve"> </w:t>
      </w:r>
      <w:proofErr w:type="spellStart"/>
      <w:r>
        <w:t>автоог</w:t>
      </w:r>
      <w:r w:rsidR="00EC70E3">
        <w:t>лавл</w:t>
      </w:r>
      <w:r>
        <w:t>ение</w:t>
      </w:r>
      <w:proofErr w:type="spellEnd"/>
      <w:proofErr w:type="gramEnd"/>
      <w:r>
        <w:t>.</w:t>
      </w:r>
    </w:p>
    <w:p w:rsidR="007A30CA" w:rsidRDefault="007A30CA">
      <w:pPr>
        <w:spacing w:after="200" w:line="276" w:lineRule="auto"/>
        <w:ind w:firstLine="0"/>
        <w:jc w:val="left"/>
      </w:pPr>
      <w:bookmarkStart w:id="6" w:name="_GoBack"/>
      <w:bookmarkEnd w:id="6"/>
      <w:r>
        <w:br w:type="page"/>
      </w:r>
    </w:p>
    <w:p w:rsidR="007A30CA" w:rsidRDefault="007A30CA" w:rsidP="00D70D7C">
      <w:pPr>
        <w:spacing w:line="240" w:lineRule="auto"/>
        <w:ind w:firstLine="0"/>
        <w:jc w:val="left"/>
      </w:pPr>
    </w:p>
    <w:p w:rsidR="0062333B" w:rsidRDefault="0062333B" w:rsidP="00D70D7C">
      <w:pPr>
        <w:pStyle w:val="1"/>
        <w:spacing w:line="240" w:lineRule="auto"/>
      </w:pPr>
      <w:bookmarkStart w:id="7" w:name="_Toc401914717"/>
      <w:r>
        <w:t>Глава 2. Название главы</w:t>
      </w:r>
      <w:bookmarkEnd w:id="7"/>
    </w:p>
    <w:p w:rsidR="0062333B" w:rsidRDefault="0062333B" w:rsidP="00D70D7C">
      <w:pPr>
        <w:pStyle w:val="2"/>
        <w:spacing w:line="240" w:lineRule="auto"/>
      </w:pPr>
      <w:bookmarkStart w:id="8" w:name="_Toc401914718"/>
      <w:r>
        <w:t>2.1. Название пункта</w:t>
      </w:r>
      <w:bookmarkEnd w:id="8"/>
    </w:p>
    <w:p w:rsidR="0062333B" w:rsidRDefault="0062333B" w:rsidP="00D70D7C">
      <w:pPr>
        <w:pStyle w:val="3"/>
        <w:spacing w:line="240" w:lineRule="auto"/>
      </w:pPr>
      <w:bookmarkStart w:id="9" w:name="_Toc401914719"/>
      <w:r>
        <w:t>2.1.1. Название подпункта</w:t>
      </w:r>
      <w:bookmarkEnd w:id="9"/>
    </w:p>
    <w:p w:rsidR="0062333B" w:rsidRDefault="00D91B0D" w:rsidP="00D70D7C">
      <w:pPr>
        <w:spacing w:line="240" w:lineRule="auto"/>
        <w:ind w:firstLine="0"/>
      </w:pPr>
      <w:r>
        <w:t xml:space="preserve">          Т</w:t>
      </w:r>
      <w:r w:rsidR="0062333B">
        <w:t>екст подпункта 2.1.1.</w:t>
      </w:r>
    </w:p>
    <w:p w:rsidR="0062333B" w:rsidRDefault="0062333B" w:rsidP="00D70D7C">
      <w:pPr>
        <w:pStyle w:val="3"/>
        <w:spacing w:line="240" w:lineRule="auto"/>
      </w:pPr>
      <w:bookmarkStart w:id="10" w:name="_Toc401914720"/>
      <w:r>
        <w:t>2.1.2 Название следующего подпункта</w:t>
      </w:r>
      <w:bookmarkEnd w:id="10"/>
    </w:p>
    <w:p w:rsidR="0062333B" w:rsidRDefault="00D91B0D" w:rsidP="00D70D7C">
      <w:pPr>
        <w:spacing w:line="240" w:lineRule="auto"/>
      </w:pPr>
      <w:r>
        <w:t>Т</w:t>
      </w:r>
      <w:r w:rsidR="0062333B" w:rsidRPr="0062333B">
        <w:t xml:space="preserve">екст подпункта </w:t>
      </w:r>
      <w:r w:rsidR="0062333B">
        <w:t>2</w:t>
      </w:r>
      <w:r w:rsidR="0062333B" w:rsidRPr="0062333B">
        <w:t>.1.</w:t>
      </w:r>
      <w:r w:rsidR="0062333B">
        <w:t>2</w:t>
      </w:r>
      <w:r w:rsidR="0062333B" w:rsidRPr="0062333B">
        <w:t>.</w:t>
      </w:r>
    </w:p>
    <w:p w:rsidR="0062333B" w:rsidRDefault="0062333B" w:rsidP="00D70D7C">
      <w:pPr>
        <w:pStyle w:val="2"/>
        <w:spacing w:line="240" w:lineRule="auto"/>
      </w:pPr>
      <w:bookmarkStart w:id="11" w:name="_Toc401914721"/>
      <w:r>
        <w:t>2.2 Название следующего пункта</w:t>
      </w:r>
      <w:bookmarkEnd w:id="11"/>
    </w:p>
    <w:p w:rsidR="0062333B" w:rsidRDefault="0062333B" w:rsidP="00D70D7C">
      <w:pPr>
        <w:spacing w:line="240" w:lineRule="auto"/>
      </w:pPr>
      <w:r>
        <w:t>Текст пункта 2.2</w:t>
      </w:r>
    </w:p>
    <w:p w:rsidR="0062333B" w:rsidRDefault="0062333B" w:rsidP="00D70D7C">
      <w:pPr>
        <w:spacing w:line="240" w:lineRule="auto"/>
        <w:ind w:firstLine="0"/>
        <w:jc w:val="left"/>
      </w:pPr>
      <w:r>
        <w:br w:type="page"/>
      </w:r>
    </w:p>
    <w:p w:rsidR="0062333B" w:rsidRDefault="0062333B" w:rsidP="00D70D7C">
      <w:pPr>
        <w:pStyle w:val="1"/>
        <w:spacing w:line="240" w:lineRule="auto"/>
      </w:pPr>
      <w:bookmarkStart w:id="12" w:name="_Toc401914722"/>
      <w:r>
        <w:lastRenderedPageBreak/>
        <w:t>Заключение</w:t>
      </w:r>
      <w:bookmarkEnd w:id="12"/>
    </w:p>
    <w:p w:rsidR="0062333B" w:rsidRDefault="00D91B0D" w:rsidP="00D70D7C">
      <w:pPr>
        <w:spacing w:line="240" w:lineRule="auto"/>
      </w:pPr>
      <w:r>
        <w:t>Заключение</w:t>
      </w:r>
    </w:p>
    <w:p w:rsidR="0062333B" w:rsidRDefault="0062333B" w:rsidP="00D70D7C">
      <w:pPr>
        <w:spacing w:line="240" w:lineRule="auto"/>
        <w:ind w:firstLine="0"/>
        <w:jc w:val="left"/>
      </w:pPr>
      <w:r>
        <w:br w:type="page"/>
      </w:r>
    </w:p>
    <w:p w:rsidR="0062333B" w:rsidRDefault="0062333B" w:rsidP="00D70D7C">
      <w:pPr>
        <w:pStyle w:val="1"/>
        <w:spacing w:line="240" w:lineRule="auto"/>
      </w:pPr>
      <w:bookmarkStart w:id="13" w:name="_Toc401914723"/>
      <w:r>
        <w:lastRenderedPageBreak/>
        <w:t>Список использованной литературы</w:t>
      </w:r>
      <w:bookmarkEnd w:id="13"/>
    </w:p>
    <w:p w:rsidR="0062333B" w:rsidRDefault="00D91B0D" w:rsidP="00D70D7C">
      <w:pPr>
        <w:spacing w:line="240" w:lineRule="auto"/>
      </w:pPr>
      <w:r>
        <w:t>С</w:t>
      </w:r>
      <w:r w:rsidR="0062333B">
        <w:t>писок литературы</w:t>
      </w:r>
    </w:p>
    <w:p w:rsidR="00E11A14" w:rsidRDefault="00E11A14" w:rsidP="00D70D7C">
      <w:pPr>
        <w:spacing w:line="240" w:lineRule="auto"/>
        <w:ind w:firstLine="0"/>
        <w:jc w:val="left"/>
      </w:pPr>
      <w:r>
        <w:br w:type="page"/>
      </w:r>
    </w:p>
    <w:p w:rsidR="00E11A14" w:rsidRDefault="00E11A14" w:rsidP="00D70D7C">
      <w:pPr>
        <w:pStyle w:val="1"/>
        <w:spacing w:line="240" w:lineRule="auto"/>
      </w:pPr>
      <w:bookmarkStart w:id="14" w:name="_Toc401914724"/>
      <w:r>
        <w:lastRenderedPageBreak/>
        <w:t>Приложения</w:t>
      </w:r>
      <w:bookmarkEnd w:id="14"/>
    </w:p>
    <w:p w:rsidR="00B14B1A" w:rsidRPr="00B14B1A" w:rsidRDefault="00B14B1A" w:rsidP="00B14B1A">
      <w:pPr>
        <w:ind w:firstLine="0"/>
      </w:pPr>
      <w:r>
        <w:t xml:space="preserve">Листинги программ </w:t>
      </w:r>
    </w:p>
    <w:sectPr w:rsidR="00B14B1A" w:rsidRPr="00B14B1A" w:rsidSect="007216CA">
      <w:footerReference w:type="default" r:id="rId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477" w:rsidRDefault="00573477" w:rsidP="007216CA">
      <w:pPr>
        <w:spacing w:line="240" w:lineRule="auto"/>
      </w:pPr>
      <w:r>
        <w:separator/>
      </w:r>
    </w:p>
  </w:endnote>
  <w:endnote w:type="continuationSeparator" w:id="0">
    <w:p w:rsidR="00573477" w:rsidRDefault="00573477" w:rsidP="00721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72535"/>
      <w:docPartObj>
        <w:docPartGallery w:val="Page Numbers (Bottom of Page)"/>
        <w:docPartUnique/>
      </w:docPartObj>
    </w:sdtPr>
    <w:sdtEndPr/>
    <w:sdtContent>
      <w:p w:rsidR="007216CA" w:rsidRDefault="007216CA" w:rsidP="007216CA">
        <w:pPr>
          <w:pStyle w:val="a5"/>
          <w:jc w:val="center"/>
        </w:pPr>
        <w:r w:rsidRPr="007216CA">
          <w:rPr>
            <w:rFonts w:cs="Times New Roman"/>
          </w:rPr>
          <w:fldChar w:fldCharType="begin"/>
        </w:r>
        <w:r w:rsidRPr="007216CA">
          <w:rPr>
            <w:rFonts w:cs="Times New Roman"/>
          </w:rPr>
          <w:instrText xml:space="preserve"> PAGE   \* MERGEFORMAT </w:instrText>
        </w:r>
        <w:r w:rsidRPr="007216CA">
          <w:rPr>
            <w:rFonts w:cs="Times New Roman"/>
          </w:rPr>
          <w:fldChar w:fldCharType="separate"/>
        </w:r>
        <w:r w:rsidR="00EC70E3">
          <w:rPr>
            <w:rFonts w:cs="Times New Roman"/>
            <w:noProof/>
          </w:rPr>
          <w:t>7</w:t>
        </w:r>
        <w:r w:rsidRPr="007216CA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477" w:rsidRDefault="00573477" w:rsidP="007216CA">
      <w:pPr>
        <w:spacing w:line="240" w:lineRule="auto"/>
      </w:pPr>
      <w:r>
        <w:separator/>
      </w:r>
    </w:p>
  </w:footnote>
  <w:footnote w:type="continuationSeparator" w:id="0">
    <w:p w:rsidR="00573477" w:rsidRDefault="00573477" w:rsidP="007216C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B0D"/>
    <w:rsid w:val="0012159C"/>
    <w:rsid w:val="001B55A6"/>
    <w:rsid w:val="00222F70"/>
    <w:rsid w:val="002501B7"/>
    <w:rsid w:val="00285BC2"/>
    <w:rsid w:val="002C03C8"/>
    <w:rsid w:val="002D7E5D"/>
    <w:rsid w:val="00450644"/>
    <w:rsid w:val="00480762"/>
    <w:rsid w:val="00573477"/>
    <w:rsid w:val="00583AF0"/>
    <w:rsid w:val="0062333B"/>
    <w:rsid w:val="006776DC"/>
    <w:rsid w:val="006A2C1F"/>
    <w:rsid w:val="006D7CC7"/>
    <w:rsid w:val="0071129B"/>
    <w:rsid w:val="007216CA"/>
    <w:rsid w:val="00741ACA"/>
    <w:rsid w:val="007A30CA"/>
    <w:rsid w:val="00833E78"/>
    <w:rsid w:val="008442AE"/>
    <w:rsid w:val="008F2BD6"/>
    <w:rsid w:val="00B14B1A"/>
    <w:rsid w:val="00BD7056"/>
    <w:rsid w:val="00C745BD"/>
    <w:rsid w:val="00CE2D55"/>
    <w:rsid w:val="00D30EC2"/>
    <w:rsid w:val="00D70D7C"/>
    <w:rsid w:val="00D91B0D"/>
    <w:rsid w:val="00E11A14"/>
    <w:rsid w:val="00E311BC"/>
    <w:rsid w:val="00EC70E3"/>
    <w:rsid w:val="00FC68DF"/>
    <w:rsid w:val="00FE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B9DED7-BE00-40D6-AC68-02F155B2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333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11A14"/>
    <w:pPr>
      <w:widowControl w:val="0"/>
      <w:ind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1A14"/>
    <w:pPr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1A14"/>
    <w:pPr>
      <w:ind w:firstLine="0"/>
      <w:jc w:val="center"/>
      <w:outlineLvl w:val="2"/>
    </w:pPr>
    <w:rPr>
      <w:rFonts w:eastAsiaTheme="majorEastAsia" w:cstheme="majorBidi"/>
      <w:b/>
      <w:bCs/>
      <w:i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216CA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216CA"/>
  </w:style>
  <w:style w:type="paragraph" w:styleId="a5">
    <w:name w:val="footer"/>
    <w:basedOn w:val="a"/>
    <w:link w:val="a6"/>
    <w:uiPriority w:val="99"/>
    <w:unhideWhenUsed/>
    <w:rsid w:val="007216C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16CA"/>
  </w:style>
  <w:style w:type="character" w:customStyle="1" w:styleId="10">
    <w:name w:val="Заголовок 1 Знак"/>
    <w:basedOn w:val="a0"/>
    <w:link w:val="1"/>
    <w:uiPriority w:val="9"/>
    <w:rsid w:val="00E11A14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11A1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11A14"/>
    <w:rPr>
      <w:rFonts w:ascii="Times New Roman" w:eastAsiaTheme="majorEastAsia" w:hAnsi="Times New Roman" w:cstheme="majorBidi"/>
      <w:b/>
      <w:bCs/>
      <w:i/>
      <w:color w:val="000000" w:themeColor="text1"/>
      <w:sz w:val="28"/>
    </w:rPr>
  </w:style>
  <w:style w:type="paragraph" w:styleId="11">
    <w:name w:val="toc 1"/>
    <w:basedOn w:val="a"/>
    <w:next w:val="a"/>
    <w:autoRedefine/>
    <w:uiPriority w:val="39"/>
    <w:unhideWhenUsed/>
    <w:rsid w:val="00E11A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11A1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11A14"/>
    <w:pPr>
      <w:spacing w:after="100"/>
      <w:ind w:left="560"/>
    </w:pPr>
  </w:style>
  <w:style w:type="character" w:styleId="a7">
    <w:name w:val="Hyperlink"/>
    <w:basedOn w:val="a0"/>
    <w:uiPriority w:val="99"/>
    <w:unhideWhenUsed/>
    <w:rsid w:val="00E11A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nur\Desktop\&#1050;&#1091;&#1088;&#1089;&#1086;&#1074;&#1072;&#1103;%20&#1088;&#1072;&#1073;&#1086;&#1090;&#1072;%20(&#1096;&#1072;&#1073;&#1083;&#1086;&#1085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1EE93-1292-4802-905E-798149D99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Курсовая работа (шаблон).dotx</Template>
  <TotalTime>9</TotalTime>
  <Pages>7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Ainur</dc:creator>
  <cp:lastModifiedBy>Valery Gorbunov</cp:lastModifiedBy>
  <cp:revision>5</cp:revision>
  <dcterms:created xsi:type="dcterms:W3CDTF">2018-03-10T09:30:00Z</dcterms:created>
  <dcterms:modified xsi:type="dcterms:W3CDTF">2018-07-08T14:45:00Z</dcterms:modified>
</cp:coreProperties>
</file>