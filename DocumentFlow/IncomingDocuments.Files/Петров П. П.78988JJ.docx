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B1A" w:rsidRPr="00B14B1A" w:rsidRDefault="00835163" w:rsidP="00B14B1A">
      <w:pPr>
        <w:ind w:firstLine="0"/>
      </w:pPr>
      <w:r>
        <w:t>ппп</w:t>
      </w:r>
      <w:bookmarkStart w:id="0" w:name="_GoBack"/>
      <w:bookmarkEnd w:id="0"/>
    </w:p>
    <w:sectPr w:rsidR="00B14B1A" w:rsidRPr="00B14B1A" w:rsidSect="007216CA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0F9" w:rsidRDefault="001A40F9" w:rsidP="007216CA">
      <w:pPr>
        <w:spacing w:line="240" w:lineRule="auto"/>
      </w:pPr>
      <w:r>
        <w:separator/>
      </w:r>
    </w:p>
  </w:endnote>
  <w:endnote w:type="continuationSeparator" w:id="0">
    <w:p w:rsidR="001A40F9" w:rsidRDefault="001A40F9" w:rsidP="00721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72535"/>
      <w:docPartObj>
        <w:docPartGallery w:val="Page Numbers (Bottom of Page)"/>
        <w:docPartUnique/>
      </w:docPartObj>
    </w:sdtPr>
    <w:sdtEndPr/>
    <w:sdtContent>
      <w:p w:rsidR="007216CA" w:rsidRDefault="007216CA" w:rsidP="007216CA">
        <w:pPr>
          <w:pStyle w:val="a5"/>
          <w:jc w:val="center"/>
        </w:pPr>
        <w:r w:rsidRPr="007216CA">
          <w:rPr>
            <w:rFonts w:cs="Times New Roman"/>
          </w:rPr>
          <w:fldChar w:fldCharType="begin"/>
        </w:r>
        <w:r w:rsidRPr="007216CA">
          <w:rPr>
            <w:rFonts w:cs="Times New Roman"/>
          </w:rPr>
          <w:instrText xml:space="preserve"> PAGE   \* MERGEFORMAT </w:instrText>
        </w:r>
        <w:r w:rsidRPr="007216CA">
          <w:rPr>
            <w:rFonts w:cs="Times New Roman"/>
          </w:rPr>
          <w:fldChar w:fldCharType="separate"/>
        </w:r>
        <w:r w:rsidR="00EC70E3">
          <w:rPr>
            <w:rFonts w:cs="Times New Roman"/>
            <w:noProof/>
          </w:rPr>
          <w:t>7</w:t>
        </w:r>
        <w:r w:rsidRPr="007216CA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0F9" w:rsidRDefault="001A40F9" w:rsidP="007216CA">
      <w:pPr>
        <w:spacing w:line="240" w:lineRule="auto"/>
      </w:pPr>
      <w:r>
        <w:separator/>
      </w:r>
    </w:p>
  </w:footnote>
  <w:footnote w:type="continuationSeparator" w:id="0">
    <w:p w:rsidR="001A40F9" w:rsidRDefault="001A40F9" w:rsidP="007216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0D"/>
    <w:rsid w:val="0012159C"/>
    <w:rsid w:val="001A40F9"/>
    <w:rsid w:val="001B55A6"/>
    <w:rsid w:val="00222F70"/>
    <w:rsid w:val="002501B7"/>
    <w:rsid w:val="00285BC2"/>
    <w:rsid w:val="002C03C8"/>
    <w:rsid w:val="002D7E5D"/>
    <w:rsid w:val="00450644"/>
    <w:rsid w:val="00480762"/>
    <w:rsid w:val="00573477"/>
    <w:rsid w:val="00583AF0"/>
    <w:rsid w:val="0062333B"/>
    <w:rsid w:val="006776DC"/>
    <w:rsid w:val="006A2C1F"/>
    <w:rsid w:val="006D7CC7"/>
    <w:rsid w:val="0071129B"/>
    <w:rsid w:val="007216CA"/>
    <w:rsid w:val="00741ACA"/>
    <w:rsid w:val="007A30CA"/>
    <w:rsid w:val="00833E78"/>
    <w:rsid w:val="00835163"/>
    <w:rsid w:val="008442AE"/>
    <w:rsid w:val="008F2BD6"/>
    <w:rsid w:val="00B14B1A"/>
    <w:rsid w:val="00BD7056"/>
    <w:rsid w:val="00C745BD"/>
    <w:rsid w:val="00CE2D55"/>
    <w:rsid w:val="00D30EC2"/>
    <w:rsid w:val="00D70D7C"/>
    <w:rsid w:val="00D91B0D"/>
    <w:rsid w:val="00E11A14"/>
    <w:rsid w:val="00E311BC"/>
    <w:rsid w:val="00EC70E3"/>
    <w:rsid w:val="00FC68DF"/>
    <w:rsid w:val="00FE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5FED"/>
  <w15:docId w15:val="{DAB9DED7-BE00-40D6-AC68-02F155B2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333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1A14"/>
    <w:pPr>
      <w:widowControl w:val="0"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1A14"/>
    <w:pPr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1A14"/>
    <w:pPr>
      <w:ind w:firstLine="0"/>
      <w:jc w:val="center"/>
      <w:outlineLvl w:val="2"/>
    </w:pPr>
    <w:rPr>
      <w:rFonts w:eastAsiaTheme="majorEastAsia" w:cstheme="majorBidi"/>
      <w:b/>
      <w:bCs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216C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216CA"/>
  </w:style>
  <w:style w:type="paragraph" w:styleId="a5">
    <w:name w:val="footer"/>
    <w:basedOn w:val="a"/>
    <w:link w:val="a6"/>
    <w:uiPriority w:val="99"/>
    <w:unhideWhenUsed/>
    <w:rsid w:val="007216C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16CA"/>
  </w:style>
  <w:style w:type="character" w:customStyle="1" w:styleId="10">
    <w:name w:val="Заголовок 1 Знак"/>
    <w:basedOn w:val="a0"/>
    <w:link w:val="1"/>
    <w:uiPriority w:val="9"/>
    <w:rsid w:val="00E11A14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11A1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11A14"/>
    <w:rPr>
      <w:rFonts w:ascii="Times New Roman" w:eastAsiaTheme="majorEastAsia" w:hAnsi="Times New Roman" w:cstheme="majorBidi"/>
      <w:b/>
      <w:bCs/>
      <w:i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E11A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1A1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1A14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E11A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nur\Desktop\&#1050;&#1091;&#1088;&#1089;&#1086;&#1074;&#1072;&#1103;%20&#1088;&#1072;&#1073;&#1086;&#1090;&#1072;%20(&#1096;&#1072;&#1073;&#1083;&#1086;&#1085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1E84C-6F90-48A9-BA43-82BBEBC43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 (шаблон).dotx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Ainur</dc:creator>
  <cp:lastModifiedBy>Юрий Мокрый</cp:lastModifiedBy>
  <cp:revision>6</cp:revision>
  <dcterms:created xsi:type="dcterms:W3CDTF">2018-03-10T09:30:00Z</dcterms:created>
  <dcterms:modified xsi:type="dcterms:W3CDTF">2019-09-13T20:29:00Z</dcterms:modified>
</cp:coreProperties>
</file>